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43F" w:rsidRDefault="00337909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72150" cy="3552825"/>
            <wp:effectExtent l="0" t="0" r="1905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bookmarkEnd w:id="0"/>
    </w:p>
    <w:p w:rsidR="00774466" w:rsidRDefault="00774466"/>
    <w:p w:rsidR="00774466" w:rsidRDefault="00774466"/>
    <w:p w:rsidR="00774466" w:rsidRDefault="00774466"/>
    <w:sectPr w:rsidR="0077446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78E" w:rsidRDefault="0070278E" w:rsidP="00774466">
      <w:pPr>
        <w:spacing w:after="0" w:line="240" w:lineRule="auto"/>
      </w:pPr>
      <w:r>
        <w:separator/>
      </w:r>
    </w:p>
  </w:endnote>
  <w:endnote w:type="continuationSeparator" w:id="0">
    <w:p w:rsidR="0070278E" w:rsidRDefault="0070278E" w:rsidP="0077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78E" w:rsidRDefault="0070278E" w:rsidP="00774466">
      <w:pPr>
        <w:spacing w:after="0" w:line="240" w:lineRule="auto"/>
      </w:pPr>
      <w:r>
        <w:separator/>
      </w:r>
    </w:p>
  </w:footnote>
  <w:footnote w:type="continuationSeparator" w:id="0">
    <w:p w:rsidR="0070278E" w:rsidRDefault="0070278E" w:rsidP="00774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466" w:rsidRDefault="00774466" w:rsidP="00774466">
    <w:pPr>
      <w:pStyle w:val="Header"/>
      <w:jc w:val="right"/>
    </w:pPr>
    <w:r>
      <w:t>Roger Richards</w:t>
    </w:r>
  </w:p>
  <w:p w:rsidR="00774466" w:rsidRDefault="00774466" w:rsidP="00774466">
    <w:pPr>
      <w:pStyle w:val="Header"/>
      <w:jc w:val="right"/>
    </w:pPr>
    <w:r>
      <w:t>10/12/12</w:t>
    </w:r>
  </w:p>
  <w:p w:rsidR="00774466" w:rsidRDefault="00774466" w:rsidP="00774466">
    <w:pPr>
      <w:pStyle w:val="Header"/>
      <w:jc w:val="right"/>
    </w:pPr>
    <w:r>
      <w:t>User-Task Analysis</w:t>
    </w:r>
  </w:p>
  <w:p w:rsidR="00774466" w:rsidRDefault="00774466" w:rsidP="00774466">
    <w:pPr>
      <w:pStyle w:val="Header"/>
      <w:jc w:val="right"/>
    </w:pPr>
  </w:p>
  <w:p w:rsidR="00774466" w:rsidRDefault="00774466">
    <w:pPr>
      <w:pStyle w:val="Header"/>
    </w:pPr>
  </w:p>
  <w:p w:rsidR="00774466" w:rsidRDefault="00774466">
    <w:pPr>
      <w:pStyle w:val="Header"/>
    </w:pPr>
  </w:p>
  <w:p w:rsidR="00774466" w:rsidRDefault="00774466">
    <w:pPr>
      <w:pStyle w:val="Header"/>
    </w:pPr>
  </w:p>
  <w:p w:rsidR="00774466" w:rsidRDefault="00774466">
    <w:pPr>
      <w:pStyle w:val="Header"/>
    </w:pPr>
  </w:p>
  <w:p w:rsidR="00774466" w:rsidRDefault="00774466">
    <w:pPr>
      <w:pStyle w:val="Header"/>
    </w:pPr>
  </w:p>
  <w:p w:rsidR="00774466" w:rsidRDefault="00774466">
    <w:pPr>
      <w:pStyle w:val="Header"/>
    </w:pPr>
  </w:p>
  <w:p w:rsidR="00774466" w:rsidRDefault="00774466">
    <w:pPr>
      <w:pStyle w:val="Header"/>
    </w:pPr>
  </w:p>
  <w:p w:rsidR="00774466" w:rsidRDefault="00774466">
    <w:pPr>
      <w:pStyle w:val="Header"/>
    </w:pPr>
  </w:p>
  <w:p w:rsidR="00774466" w:rsidRDefault="00774466">
    <w:pPr>
      <w:pStyle w:val="Header"/>
    </w:pPr>
  </w:p>
  <w:p w:rsidR="00774466" w:rsidRDefault="00774466">
    <w:pPr>
      <w:pStyle w:val="Header"/>
    </w:pPr>
  </w:p>
  <w:p w:rsidR="00774466" w:rsidRDefault="007744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466"/>
    <w:rsid w:val="002115FF"/>
    <w:rsid w:val="00337909"/>
    <w:rsid w:val="00443366"/>
    <w:rsid w:val="00537556"/>
    <w:rsid w:val="005961E3"/>
    <w:rsid w:val="0070278E"/>
    <w:rsid w:val="0077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9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4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466"/>
  </w:style>
  <w:style w:type="paragraph" w:styleId="Footer">
    <w:name w:val="footer"/>
    <w:basedOn w:val="Normal"/>
    <w:link w:val="FooterChar"/>
    <w:uiPriority w:val="99"/>
    <w:unhideWhenUsed/>
    <w:rsid w:val="00774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4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9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4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466"/>
  </w:style>
  <w:style w:type="paragraph" w:styleId="Footer">
    <w:name w:val="footer"/>
    <w:basedOn w:val="Normal"/>
    <w:link w:val="FooterChar"/>
    <w:uiPriority w:val="99"/>
    <w:unhideWhenUsed/>
    <w:rsid w:val="00774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gerR\Desktop\RichArtz%20Task%20analysis.dot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0B3F57-A430-4851-AD8A-CD9421B9850B}" type="doc">
      <dgm:prSet loTypeId="urn:microsoft.com/office/officeart/2005/8/layout/hierarchy1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D162ABBA-E5AA-4EE4-B1E5-63224C3A65EE}">
      <dgm:prSet phldrT="[Text]"/>
      <dgm:spPr/>
      <dgm:t>
        <a:bodyPr/>
        <a:lstStyle/>
        <a:p>
          <a:r>
            <a:rPr lang="en-US"/>
            <a:t>Rich Artz (Home Page)</a:t>
          </a:r>
        </a:p>
      </dgm:t>
    </dgm:pt>
    <dgm:pt modelId="{8DE50334-38CE-4CE7-93AC-0E5C03C35886}" type="parTrans" cxnId="{8A27FA4D-6DA5-4125-87E5-A3D8749A21A4}">
      <dgm:prSet/>
      <dgm:spPr/>
      <dgm:t>
        <a:bodyPr/>
        <a:lstStyle/>
        <a:p>
          <a:endParaRPr lang="en-US"/>
        </a:p>
      </dgm:t>
    </dgm:pt>
    <dgm:pt modelId="{D5255E9D-B8CC-4525-BEB7-A940012B80A5}" type="sibTrans" cxnId="{8A27FA4D-6DA5-4125-87E5-A3D8749A21A4}">
      <dgm:prSet/>
      <dgm:spPr/>
      <dgm:t>
        <a:bodyPr/>
        <a:lstStyle/>
        <a:p>
          <a:endParaRPr lang="en-US"/>
        </a:p>
      </dgm:t>
    </dgm:pt>
    <dgm:pt modelId="{5D8DBE14-604C-4B36-AF37-39301C066D43}">
      <dgm:prSet phldrT="[Text]"/>
      <dgm:spPr/>
      <dgm:t>
        <a:bodyPr/>
        <a:lstStyle/>
        <a:p>
          <a:r>
            <a:rPr lang="en-US"/>
            <a:t>Rich Artz (Grafitti)</a:t>
          </a:r>
        </a:p>
      </dgm:t>
    </dgm:pt>
    <dgm:pt modelId="{354F10E4-CB38-4E28-A3C0-3F6234D6BE0A}" type="parTrans" cxnId="{D86D9E0A-B1C5-4CE0-A30A-9BEB322F2658}">
      <dgm:prSet/>
      <dgm:spPr/>
      <dgm:t>
        <a:bodyPr/>
        <a:lstStyle/>
        <a:p>
          <a:endParaRPr lang="en-US"/>
        </a:p>
      </dgm:t>
    </dgm:pt>
    <dgm:pt modelId="{20A9943A-CDE1-4B3C-BE48-E34B935EB860}" type="sibTrans" cxnId="{D86D9E0A-B1C5-4CE0-A30A-9BEB322F2658}">
      <dgm:prSet/>
      <dgm:spPr/>
      <dgm:t>
        <a:bodyPr/>
        <a:lstStyle/>
        <a:p>
          <a:endParaRPr lang="en-US"/>
        </a:p>
      </dgm:t>
    </dgm:pt>
    <dgm:pt modelId="{5F87802D-C5FD-41AA-B64E-5D35254DE0B4}">
      <dgm:prSet phldrT="[Text]"/>
      <dgm:spPr/>
      <dgm:t>
        <a:bodyPr/>
        <a:lstStyle/>
        <a:p>
          <a:r>
            <a:rPr lang="en-US"/>
            <a:t>Rich Artz (Create Logo)</a:t>
          </a:r>
        </a:p>
      </dgm:t>
    </dgm:pt>
    <dgm:pt modelId="{955C6CF1-9A88-4D62-8F3A-C0F365F98554}" type="parTrans" cxnId="{7E9BB0A0-E6EC-489F-AB01-94ADE8C55371}">
      <dgm:prSet/>
      <dgm:spPr/>
      <dgm:t>
        <a:bodyPr/>
        <a:lstStyle/>
        <a:p>
          <a:endParaRPr lang="en-US"/>
        </a:p>
      </dgm:t>
    </dgm:pt>
    <dgm:pt modelId="{BE22D0F5-565C-400C-BD72-5008975DE648}" type="sibTrans" cxnId="{7E9BB0A0-E6EC-489F-AB01-94ADE8C55371}">
      <dgm:prSet/>
      <dgm:spPr/>
      <dgm:t>
        <a:bodyPr/>
        <a:lstStyle/>
        <a:p>
          <a:endParaRPr lang="en-US"/>
        </a:p>
      </dgm:t>
    </dgm:pt>
    <dgm:pt modelId="{99AF5BAD-399A-4D90-9773-7F0BF5EFA973}">
      <dgm:prSet phldrT="[Text]"/>
      <dgm:spPr/>
      <dgm:t>
        <a:bodyPr/>
        <a:lstStyle/>
        <a:p>
          <a:r>
            <a:rPr lang="en-US"/>
            <a:t>  Rich Artz (Services)</a:t>
          </a:r>
        </a:p>
      </dgm:t>
    </dgm:pt>
    <dgm:pt modelId="{4270DDB9-A6B2-4631-B626-F5F6779689CA}" type="parTrans" cxnId="{ACEE6E97-C8C0-4EF7-8997-D3C6C7C5E5B1}">
      <dgm:prSet/>
      <dgm:spPr/>
      <dgm:t>
        <a:bodyPr/>
        <a:lstStyle/>
        <a:p>
          <a:endParaRPr lang="en-US"/>
        </a:p>
      </dgm:t>
    </dgm:pt>
    <dgm:pt modelId="{0DB49A13-F4AA-4A78-BFA1-F74700E363D3}" type="sibTrans" cxnId="{ACEE6E97-C8C0-4EF7-8997-D3C6C7C5E5B1}">
      <dgm:prSet/>
      <dgm:spPr/>
      <dgm:t>
        <a:bodyPr/>
        <a:lstStyle/>
        <a:p>
          <a:endParaRPr lang="en-US"/>
        </a:p>
      </dgm:t>
    </dgm:pt>
    <dgm:pt modelId="{1E84DEEE-052D-4F44-A563-6741F4DEA1DE}">
      <dgm:prSet phldrT="[Text]"/>
      <dgm:spPr/>
      <dgm:t>
        <a:bodyPr/>
        <a:lstStyle/>
        <a:p>
          <a:r>
            <a:rPr lang="en-US"/>
            <a:t>Rich Artz (Contact)</a:t>
          </a:r>
        </a:p>
      </dgm:t>
    </dgm:pt>
    <dgm:pt modelId="{22B32FFA-A8B5-48D6-8D58-B7399253440D}" type="parTrans" cxnId="{C893C2E4-4770-4008-AE6E-DD3FDDF57430}">
      <dgm:prSet/>
      <dgm:spPr/>
      <dgm:t>
        <a:bodyPr/>
        <a:lstStyle/>
        <a:p>
          <a:endParaRPr lang="en-US"/>
        </a:p>
      </dgm:t>
    </dgm:pt>
    <dgm:pt modelId="{6D888A75-8848-4C76-8B7D-E957D131DAC9}" type="sibTrans" cxnId="{C893C2E4-4770-4008-AE6E-DD3FDDF57430}">
      <dgm:prSet/>
      <dgm:spPr/>
      <dgm:t>
        <a:bodyPr/>
        <a:lstStyle/>
        <a:p>
          <a:endParaRPr lang="en-US"/>
        </a:p>
      </dgm:t>
    </dgm:pt>
    <dgm:pt modelId="{4C11D304-E741-4199-9FAE-F9289D558A6D}">
      <dgm:prSet phldrT="[Text]"/>
      <dgm:spPr/>
      <dgm:t>
        <a:bodyPr/>
        <a:lstStyle/>
        <a:p>
          <a:r>
            <a:rPr lang="en-US"/>
            <a:t>Rich Artz (Feedback)</a:t>
          </a:r>
        </a:p>
      </dgm:t>
    </dgm:pt>
    <dgm:pt modelId="{05D84FCD-AFA9-42A9-986B-443EBBC86B30}" type="parTrans" cxnId="{382EFB9A-ACF4-4FA8-BDA9-D77B670091B8}">
      <dgm:prSet/>
      <dgm:spPr/>
      <dgm:t>
        <a:bodyPr/>
        <a:lstStyle/>
        <a:p>
          <a:endParaRPr lang="en-US"/>
        </a:p>
      </dgm:t>
    </dgm:pt>
    <dgm:pt modelId="{C9EF9AF1-04E1-4A96-9B2A-D64F552012CE}" type="sibTrans" cxnId="{382EFB9A-ACF4-4FA8-BDA9-D77B670091B8}">
      <dgm:prSet/>
      <dgm:spPr/>
      <dgm:t>
        <a:bodyPr/>
        <a:lstStyle/>
        <a:p>
          <a:endParaRPr lang="en-US"/>
        </a:p>
      </dgm:t>
    </dgm:pt>
    <dgm:pt modelId="{246532C0-4994-45B4-9744-E30E5125631F}" type="pres">
      <dgm:prSet presAssocID="{3C0B3F57-A430-4851-AD8A-CD9421B9850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2CA6CED-5E57-40DC-956F-DB7267DED37A}" type="pres">
      <dgm:prSet presAssocID="{D162ABBA-E5AA-4EE4-B1E5-63224C3A65EE}" presName="hierRoot1" presStyleCnt="0"/>
      <dgm:spPr/>
    </dgm:pt>
    <dgm:pt modelId="{2EF2FFD7-25A7-48ED-8C91-8B726556F3A0}" type="pres">
      <dgm:prSet presAssocID="{D162ABBA-E5AA-4EE4-B1E5-63224C3A65EE}" presName="composite" presStyleCnt="0"/>
      <dgm:spPr/>
    </dgm:pt>
    <dgm:pt modelId="{EB729366-F3DC-4F97-954F-BFB16F089FB2}" type="pres">
      <dgm:prSet presAssocID="{D162ABBA-E5AA-4EE4-B1E5-63224C3A65EE}" presName="background" presStyleLbl="node0" presStyleIdx="0" presStyleCnt="1"/>
      <dgm:spPr/>
    </dgm:pt>
    <dgm:pt modelId="{E40463DD-05F7-4502-AA02-4DFF0ABB0D06}" type="pres">
      <dgm:prSet presAssocID="{D162ABBA-E5AA-4EE4-B1E5-63224C3A65E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793505-458D-4B16-9723-8507B4EB91C9}" type="pres">
      <dgm:prSet presAssocID="{D162ABBA-E5AA-4EE4-B1E5-63224C3A65EE}" presName="hierChild2" presStyleCnt="0"/>
      <dgm:spPr/>
    </dgm:pt>
    <dgm:pt modelId="{640B559A-2EFB-44B2-A07A-6B244EEF4335}" type="pres">
      <dgm:prSet presAssocID="{354F10E4-CB38-4E28-A3C0-3F6234D6BE0A}" presName="Name10" presStyleLbl="parChTrans1D2" presStyleIdx="0" presStyleCnt="5"/>
      <dgm:spPr/>
      <dgm:t>
        <a:bodyPr/>
        <a:lstStyle/>
        <a:p>
          <a:endParaRPr lang="en-US"/>
        </a:p>
      </dgm:t>
    </dgm:pt>
    <dgm:pt modelId="{4AD65C93-D4F4-4779-9999-63CEA11C85FA}" type="pres">
      <dgm:prSet presAssocID="{5D8DBE14-604C-4B36-AF37-39301C066D43}" presName="hierRoot2" presStyleCnt="0"/>
      <dgm:spPr/>
    </dgm:pt>
    <dgm:pt modelId="{429982A4-626C-4F3F-A99B-E678B1BDBF4F}" type="pres">
      <dgm:prSet presAssocID="{5D8DBE14-604C-4B36-AF37-39301C066D43}" presName="composite2" presStyleCnt="0"/>
      <dgm:spPr/>
    </dgm:pt>
    <dgm:pt modelId="{803F899E-C4D2-4A33-9B96-FEF1EAE36A68}" type="pres">
      <dgm:prSet presAssocID="{5D8DBE14-604C-4B36-AF37-39301C066D43}" presName="background2" presStyleLbl="node2" presStyleIdx="0" presStyleCnt="5"/>
      <dgm:spPr/>
    </dgm:pt>
    <dgm:pt modelId="{88E65D43-B9BA-4A5B-B9F5-0361A9B6FCC1}" type="pres">
      <dgm:prSet presAssocID="{5D8DBE14-604C-4B36-AF37-39301C066D43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32C81D-103C-4CC4-8C63-649BB4174B21}" type="pres">
      <dgm:prSet presAssocID="{5D8DBE14-604C-4B36-AF37-39301C066D43}" presName="hierChild3" presStyleCnt="0"/>
      <dgm:spPr/>
    </dgm:pt>
    <dgm:pt modelId="{BC98BB27-F5EB-4FAF-95FE-BD251B161F3E}" type="pres">
      <dgm:prSet presAssocID="{955C6CF1-9A88-4D62-8F3A-C0F365F98554}" presName="Name10" presStyleLbl="parChTrans1D2" presStyleIdx="1" presStyleCnt="5"/>
      <dgm:spPr/>
    </dgm:pt>
    <dgm:pt modelId="{D6B2C752-97BE-491C-B24D-DC925FF7A502}" type="pres">
      <dgm:prSet presAssocID="{5F87802D-C5FD-41AA-B64E-5D35254DE0B4}" presName="hierRoot2" presStyleCnt="0"/>
      <dgm:spPr/>
    </dgm:pt>
    <dgm:pt modelId="{E89A6420-BDB1-45DD-9F38-93576559C324}" type="pres">
      <dgm:prSet presAssocID="{5F87802D-C5FD-41AA-B64E-5D35254DE0B4}" presName="composite2" presStyleCnt="0"/>
      <dgm:spPr/>
    </dgm:pt>
    <dgm:pt modelId="{193E0AB1-7409-407B-9DAC-0F5543DC52F9}" type="pres">
      <dgm:prSet presAssocID="{5F87802D-C5FD-41AA-B64E-5D35254DE0B4}" presName="background2" presStyleLbl="node2" presStyleIdx="1" presStyleCnt="5"/>
      <dgm:spPr/>
    </dgm:pt>
    <dgm:pt modelId="{3D8B7542-B805-4845-B5C8-2D7D22F01D24}" type="pres">
      <dgm:prSet presAssocID="{5F87802D-C5FD-41AA-B64E-5D35254DE0B4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9F3B08-358D-4EAD-95FA-0522008E8ED4}" type="pres">
      <dgm:prSet presAssocID="{5F87802D-C5FD-41AA-B64E-5D35254DE0B4}" presName="hierChild3" presStyleCnt="0"/>
      <dgm:spPr/>
    </dgm:pt>
    <dgm:pt modelId="{E664750E-80EF-4269-89AE-9B448562B082}" type="pres">
      <dgm:prSet presAssocID="{4270DDB9-A6B2-4631-B626-F5F6779689CA}" presName="Name10" presStyleLbl="parChTrans1D2" presStyleIdx="2" presStyleCnt="5"/>
      <dgm:spPr/>
    </dgm:pt>
    <dgm:pt modelId="{E5E9AE39-2E5E-4199-A661-5A2CB74380CC}" type="pres">
      <dgm:prSet presAssocID="{99AF5BAD-399A-4D90-9773-7F0BF5EFA973}" presName="hierRoot2" presStyleCnt="0"/>
      <dgm:spPr/>
    </dgm:pt>
    <dgm:pt modelId="{24088503-9CF9-4996-A534-C070C30E6D3C}" type="pres">
      <dgm:prSet presAssocID="{99AF5BAD-399A-4D90-9773-7F0BF5EFA973}" presName="composite2" presStyleCnt="0"/>
      <dgm:spPr/>
    </dgm:pt>
    <dgm:pt modelId="{F356CA5B-A590-4211-8B2F-D4930C9FAF26}" type="pres">
      <dgm:prSet presAssocID="{99AF5BAD-399A-4D90-9773-7F0BF5EFA973}" presName="background2" presStyleLbl="node2" presStyleIdx="2" presStyleCnt="5"/>
      <dgm:spPr/>
    </dgm:pt>
    <dgm:pt modelId="{E13720C4-57AC-4B59-A23C-7C2568DDC735}" type="pres">
      <dgm:prSet presAssocID="{99AF5BAD-399A-4D90-9773-7F0BF5EFA973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11F56C-0C96-4696-A893-0AD39997FD7A}" type="pres">
      <dgm:prSet presAssocID="{99AF5BAD-399A-4D90-9773-7F0BF5EFA973}" presName="hierChild3" presStyleCnt="0"/>
      <dgm:spPr/>
    </dgm:pt>
    <dgm:pt modelId="{624BA690-6B35-4188-9509-D40CDE582757}" type="pres">
      <dgm:prSet presAssocID="{22B32FFA-A8B5-48D6-8D58-B7399253440D}" presName="Name10" presStyleLbl="parChTrans1D2" presStyleIdx="3" presStyleCnt="5"/>
      <dgm:spPr/>
    </dgm:pt>
    <dgm:pt modelId="{D645CF11-723F-4355-A958-AA6D22DB2A86}" type="pres">
      <dgm:prSet presAssocID="{1E84DEEE-052D-4F44-A563-6741F4DEA1DE}" presName="hierRoot2" presStyleCnt="0"/>
      <dgm:spPr/>
    </dgm:pt>
    <dgm:pt modelId="{AE1E563F-563F-480D-9C54-0384B28FBC60}" type="pres">
      <dgm:prSet presAssocID="{1E84DEEE-052D-4F44-A563-6741F4DEA1DE}" presName="composite2" presStyleCnt="0"/>
      <dgm:spPr/>
    </dgm:pt>
    <dgm:pt modelId="{ABA0B9B6-17B9-44B6-8600-5BFFA9BF5A46}" type="pres">
      <dgm:prSet presAssocID="{1E84DEEE-052D-4F44-A563-6741F4DEA1DE}" presName="background2" presStyleLbl="node2" presStyleIdx="3" presStyleCnt="5"/>
      <dgm:spPr/>
    </dgm:pt>
    <dgm:pt modelId="{0713D978-998A-4106-89A0-5A9A6C7D2CE7}" type="pres">
      <dgm:prSet presAssocID="{1E84DEEE-052D-4F44-A563-6741F4DEA1DE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643C0C-4C45-4884-9332-AB7184862FA8}" type="pres">
      <dgm:prSet presAssocID="{1E84DEEE-052D-4F44-A563-6741F4DEA1DE}" presName="hierChild3" presStyleCnt="0"/>
      <dgm:spPr/>
    </dgm:pt>
    <dgm:pt modelId="{BAA97392-5C2F-4FC4-B896-3ED69426E5F8}" type="pres">
      <dgm:prSet presAssocID="{05D84FCD-AFA9-42A9-986B-443EBBC86B30}" presName="Name10" presStyleLbl="parChTrans1D2" presStyleIdx="4" presStyleCnt="5"/>
      <dgm:spPr/>
    </dgm:pt>
    <dgm:pt modelId="{678243FD-5D3F-4F38-B9BB-A7956E288075}" type="pres">
      <dgm:prSet presAssocID="{4C11D304-E741-4199-9FAE-F9289D558A6D}" presName="hierRoot2" presStyleCnt="0"/>
      <dgm:spPr/>
    </dgm:pt>
    <dgm:pt modelId="{FBED9BFC-1A5F-423B-ADB5-AE3C4227788F}" type="pres">
      <dgm:prSet presAssocID="{4C11D304-E741-4199-9FAE-F9289D558A6D}" presName="composite2" presStyleCnt="0"/>
      <dgm:spPr/>
    </dgm:pt>
    <dgm:pt modelId="{55894A80-5771-46FC-931C-723828FE2A60}" type="pres">
      <dgm:prSet presAssocID="{4C11D304-E741-4199-9FAE-F9289D558A6D}" presName="background2" presStyleLbl="node2" presStyleIdx="4" presStyleCnt="5"/>
      <dgm:spPr/>
    </dgm:pt>
    <dgm:pt modelId="{89A68657-D91E-46F8-82F3-F91D1138342D}" type="pres">
      <dgm:prSet presAssocID="{4C11D304-E741-4199-9FAE-F9289D558A6D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5E86A9-2AAC-487A-BC95-BBC8CA54419E}" type="pres">
      <dgm:prSet presAssocID="{4C11D304-E741-4199-9FAE-F9289D558A6D}" presName="hierChild3" presStyleCnt="0"/>
      <dgm:spPr/>
    </dgm:pt>
  </dgm:ptLst>
  <dgm:cxnLst>
    <dgm:cxn modelId="{E89890CE-6391-4137-BF3D-56D14F48538E}" type="presOf" srcId="{05D84FCD-AFA9-42A9-986B-443EBBC86B30}" destId="{BAA97392-5C2F-4FC4-B896-3ED69426E5F8}" srcOrd="0" destOrd="0" presId="urn:microsoft.com/office/officeart/2005/8/layout/hierarchy1"/>
    <dgm:cxn modelId="{301F2DEE-32A5-4EF2-800D-7C6E8D01A087}" type="presOf" srcId="{5D8DBE14-604C-4B36-AF37-39301C066D43}" destId="{88E65D43-B9BA-4A5B-B9F5-0361A9B6FCC1}" srcOrd="0" destOrd="0" presId="urn:microsoft.com/office/officeart/2005/8/layout/hierarchy1"/>
    <dgm:cxn modelId="{66FEA512-3AEC-46D1-B50D-201FF9501C37}" type="presOf" srcId="{4C11D304-E741-4199-9FAE-F9289D558A6D}" destId="{89A68657-D91E-46F8-82F3-F91D1138342D}" srcOrd="0" destOrd="0" presId="urn:microsoft.com/office/officeart/2005/8/layout/hierarchy1"/>
    <dgm:cxn modelId="{30D56424-E2F6-438A-82AC-FB0588AACCE6}" type="presOf" srcId="{99AF5BAD-399A-4D90-9773-7F0BF5EFA973}" destId="{E13720C4-57AC-4B59-A23C-7C2568DDC735}" srcOrd="0" destOrd="0" presId="urn:microsoft.com/office/officeart/2005/8/layout/hierarchy1"/>
    <dgm:cxn modelId="{C893C2E4-4770-4008-AE6E-DD3FDDF57430}" srcId="{D162ABBA-E5AA-4EE4-B1E5-63224C3A65EE}" destId="{1E84DEEE-052D-4F44-A563-6741F4DEA1DE}" srcOrd="3" destOrd="0" parTransId="{22B32FFA-A8B5-48D6-8D58-B7399253440D}" sibTransId="{6D888A75-8848-4C76-8B7D-E957D131DAC9}"/>
    <dgm:cxn modelId="{ACEE6E97-C8C0-4EF7-8997-D3C6C7C5E5B1}" srcId="{D162ABBA-E5AA-4EE4-B1E5-63224C3A65EE}" destId="{99AF5BAD-399A-4D90-9773-7F0BF5EFA973}" srcOrd="2" destOrd="0" parTransId="{4270DDB9-A6B2-4631-B626-F5F6779689CA}" sibTransId="{0DB49A13-F4AA-4A78-BFA1-F74700E363D3}"/>
    <dgm:cxn modelId="{7E9BB0A0-E6EC-489F-AB01-94ADE8C55371}" srcId="{D162ABBA-E5AA-4EE4-B1E5-63224C3A65EE}" destId="{5F87802D-C5FD-41AA-B64E-5D35254DE0B4}" srcOrd="1" destOrd="0" parTransId="{955C6CF1-9A88-4D62-8F3A-C0F365F98554}" sibTransId="{BE22D0F5-565C-400C-BD72-5008975DE648}"/>
    <dgm:cxn modelId="{4C2C83D8-59E3-4E6D-BE29-8E068A85CDA5}" type="presOf" srcId="{4270DDB9-A6B2-4631-B626-F5F6779689CA}" destId="{E664750E-80EF-4269-89AE-9B448562B082}" srcOrd="0" destOrd="0" presId="urn:microsoft.com/office/officeart/2005/8/layout/hierarchy1"/>
    <dgm:cxn modelId="{907A9F60-730E-4F3C-993E-73CE0178E236}" type="presOf" srcId="{1E84DEEE-052D-4F44-A563-6741F4DEA1DE}" destId="{0713D978-998A-4106-89A0-5A9A6C7D2CE7}" srcOrd="0" destOrd="0" presId="urn:microsoft.com/office/officeart/2005/8/layout/hierarchy1"/>
    <dgm:cxn modelId="{5BDBA5D6-6BD1-4691-91F7-DCF4B60D4B7C}" type="presOf" srcId="{22B32FFA-A8B5-48D6-8D58-B7399253440D}" destId="{624BA690-6B35-4188-9509-D40CDE582757}" srcOrd="0" destOrd="0" presId="urn:microsoft.com/office/officeart/2005/8/layout/hierarchy1"/>
    <dgm:cxn modelId="{28899D4D-4CA2-46CA-A102-A4EA053C1347}" type="presOf" srcId="{5F87802D-C5FD-41AA-B64E-5D35254DE0B4}" destId="{3D8B7542-B805-4845-B5C8-2D7D22F01D24}" srcOrd="0" destOrd="0" presId="urn:microsoft.com/office/officeart/2005/8/layout/hierarchy1"/>
    <dgm:cxn modelId="{DA897855-45E4-4999-B8D3-33064CCE5111}" type="presOf" srcId="{D162ABBA-E5AA-4EE4-B1E5-63224C3A65EE}" destId="{E40463DD-05F7-4502-AA02-4DFF0ABB0D06}" srcOrd="0" destOrd="0" presId="urn:microsoft.com/office/officeart/2005/8/layout/hierarchy1"/>
    <dgm:cxn modelId="{1EF53581-97F3-4718-A8DA-55B609F5D622}" type="presOf" srcId="{354F10E4-CB38-4E28-A3C0-3F6234D6BE0A}" destId="{640B559A-2EFB-44B2-A07A-6B244EEF4335}" srcOrd="0" destOrd="0" presId="urn:microsoft.com/office/officeart/2005/8/layout/hierarchy1"/>
    <dgm:cxn modelId="{E30607CE-C644-4EEB-BB5E-BA25376B692D}" type="presOf" srcId="{955C6CF1-9A88-4D62-8F3A-C0F365F98554}" destId="{BC98BB27-F5EB-4FAF-95FE-BD251B161F3E}" srcOrd="0" destOrd="0" presId="urn:microsoft.com/office/officeart/2005/8/layout/hierarchy1"/>
    <dgm:cxn modelId="{2AC0FE2A-868C-47A1-9CF5-A2689C4A55E0}" type="presOf" srcId="{3C0B3F57-A430-4851-AD8A-CD9421B9850B}" destId="{246532C0-4994-45B4-9744-E30E5125631F}" srcOrd="0" destOrd="0" presId="urn:microsoft.com/office/officeart/2005/8/layout/hierarchy1"/>
    <dgm:cxn modelId="{8A27FA4D-6DA5-4125-87E5-A3D8749A21A4}" srcId="{3C0B3F57-A430-4851-AD8A-CD9421B9850B}" destId="{D162ABBA-E5AA-4EE4-B1E5-63224C3A65EE}" srcOrd="0" destOrd="0" parTransId="{8DE50334-38CE-4CE7-93AC-0E5C03C35886}" sibTransId="{D5255E9D-B8CC-4525-BEB7-A940012B80A5}"/>
    <dgm:cxn modelId="{382EFB9A-ACF4-4FA8-BDA9-D77B670091B8}" srcId="{D162ABBA-E5AA-4EE4-B1E5-63224C3A65EE}" destId="{4C11D304-E741-4199-9FAE-F9289D558A6D}" srcOrd="4" destOrd="0" parTransId="{05D84FCD-AFA9-42A9-986B-443EBBC86B30}" sibTransId="{C9EF9AF1-04E1-4A96-9B2A-D64F552012CE}"/>
    <dgm:cxn modelId="{D86D9E0A-B1C5-4CE0-A30A-9BEB322F2658}" srcId="{D162ABBA-E5AA-4EE4-B1E5-63224C3A65EE}" destId="{5D8DBE14-604C-4B36-AF37-39301C066D43}" srcOrd="0" destOrd="0" parTransId="{354F10E4-CB38-4E28-A3C0-3F6234D6BE0A}" sibTransId="{20A9943A-CDE1-4B3C-BE48-E34B935EB860}"/>
    <dgm:cxn modelId="{6CF2ADBC-642D-4DB9-92A7-A249CACF5129}" type="presParOf" srcId="{246532C0-4994-45B4-9744-E30E5125631F}" destId="{A2CA6CED-5E57-40DC-956F-DB7267DED37A}" srcOrd="0" destOrd="0" presId="urn:microsoft.com/office/officeart/2005/8/layout/hierarchy1"/>
    <dgm:cxn modelId="{0C2E18E4-2708-4213-83B0-1DB65594222E}" type="presParOf" srcId="{A2CA6CED-5E57-40DC-956F-DB7267DED37A}" destId="{2EF2FFD7-25A7-48ED-8C91-8B726556F3A0}" srcOrd="0" destOrd="0" presId="urn:microsoft.com/office/officeart/2005/8/layout/hierarchy1"/>
    <dgm:cxn modelId="{77738098-94EB-4E89-9776-AC2155973497}" type="presParOf" srcId="{2EF2FFD7-25A7-48ED-8C91-8B726556F3A0}" destId="{EB729366-F3DC-4F97-954F-BFB16F089FB2}" srcOrd="0" destOrd="0" presId="urn:microsoft.com/office/officeart/2005/8/layout/hierarchy1"/>
    <dgm:cxn modelId="{8B3BE4E2-6757-465C-B6EE-BD7DDB31D4EA}" type="presParOf" srcId="{2EF2FFD7-25A7-48ED-8C91-8B726556F3A0}" destId="{E40463DD-05F7-4502-AA02-4DFF0ABB0D06}" srcOrd="1" destOrd="0" presId="urn:microsoft.com/office/officeart/2005/8/layout/hierarchy1"/>
    <dgm:cxn modelId="{E4608798-A701-4F4A-9F00-E05123A4E283}" type="presParOf" srcId="{A2CA6CED-5E57-40DC-956F-DB7267DED37A}" destId="{A1793505-458D-4B16-9723-8507B4EB91C9}" srcOrd="1" destOrd="0" presId="urn:microsoft.com/office/officeart/2005/8/layout/hierarchy1"/>
    <dgm:cxn modelId="{EA0A999D-B1E6-4298-BF7F-889F3A11DC82}" type="presParOf" srcId="{A1793505-458D-4B16-9723-8507B4EB91C9}" destId="{640B559A-2EFB-44B2-A07A-6B244EEF4335}" srcOrd="0" destOrd="0" presId="urn:microsoft.com/office/officeart/2005/8/layout/hierarchy1"/>
    <dgm:cxn modelId="{A419DE2C-704E-4AC5-89AC-56233B7DC0F3}" type="presParOf" srcId="{A1793505-458D-4B16-9723-8507B4EB91C9}" destId="{4AD65C93-D4F4-4779-9999-63CEA11C85FA}" srcOrd="1" destOrd="0" presId="urn:microsoft.com/office/officeart/2005/8/layout/hierarchy1"/>
    <dgm:cxn modelId="{75627895-3F8A-4531-BF49-CCC458169093}" type="presParOf" srcId="{4AD65C93-D4F4-4779-9999-63CEA11C85FA}" destId="{429982A4-626C-4F3F-A99B-E678B1BDBF4F}" srcOrd="0" destOrd="0" presId="urn:microsoft.com/office/officeart/2005/8/layout/hierarchy1"/>
    <dgm:cxn modelId="{61A96563-766C-4A1A-8886-B9AA7415D524}" type="presParOf" srcId="{429982A4-626C-4F3F-A99B-E678B1BDBF4F}" destId="{803F899E-C4D2-4A33-9B96-FEF1EAE36A68}" srcOrd="0" destOrd="0" presId="urn:microsoft.com/office/officeart/2005/8/layout/hierarchy1"/>
    <dgm:cxn modelId="{290BDC90-DCB3-4424-8837-141D22AE8EAB}" type="presParOf" srcId="{429982A4-626C-4F3F-A99B-E678B1BDBF4F}" destId="{88E65D43-B9BA-4A5B-B9F5-0361A9B6FCC1}" srcOrd="1" destOrd="0" presId="urn:microsoft.com/office/officeart/2005/8/layout/hierarchy1"/>
    <dgm:cxn modelId="{8B1DCFE1-6A74-4761-833E-8D4AE7FFAC26}" type="presParOf" srcId="{4AD65C93-D4F4-4779-9999-63CEA11C85FA}" destId="{8832C81D-103C-4CC4-8C63-649BB4174B21}" srcOrd="1" destOrd="0" presId="urn:microsoft.com/office/officeart/2005/8/layout/hierarchy1"/>
    <dgm:cxn modelId="{88AF6527-7590-458C-B169-162CB39CFFF9}" type="presParOf" srcId="{A1793505-458D-4B16-9723-8507B4EB91C9}" destId="{BC98BB27-F5EB-4FAF-95FE-BD251B161F3E}" srcOrd="2" destOrd="0" presId="urn:microsoft.com/office/officeart/2005/8/layout/hierarchy1"/>
    <dgm:cxn modelId="{D1066BA2-5CCD-4545-8DF4-6D6ECA4DDB60}" type="presParOf" srcId="{A1793505-458D-4B16-9723-8507B4EB91C9}" destId="{D6B2C752-97BE-491C-B24D-DC925FF7A502}" srcOrd="3" destOrd="0" presId="urn:microsoft.com/office/officeart/2005/8/layout/hierarchy1"/>
    <dgm:cxn modelId="{8906A9D7-56E8-4F75-86CD-318E643C117A}" type="presParOf" srcId="{D6B2C752-97BE-491C-B24D-DC925FF7A502}" destId="{E89A6420-BDB1-45DD-9F38-93576559C324}" srcOrd="0" destOrd="0" presId="urn:microsoft.com/office/officeart/2005/8/layout/hierarchy1"/>
    <dgm:cxn modelId="{5CD942DE-9BED-46F5-97A1-119027C60248}" type="presParOf" srcId="{E89A6420-BDB1-45DD-9F38-93576559C324}" destId="{193E0AB1-7409-407B-9DAC-0F5543DC52F9}" srcOrd="0" destOrd="0" presId="urn:microsoft.com/office/officeart/2005/8/layout/hierarchy1"/>
    <dgm:cxn modelId="{0814C31B-FA8E-406D-8F86-1057E86A57C2}" type="presParOf" srcId="{E89A6420-BDB1-45DD-9F38-93576559C324}" destId="{3D8B7542-B805-4845-B5C8-2D7D22F01D24}" srcOrd="1" destOrd="0" presId="urn:microsoft.com/office/officeart/2005/8/layout/hierarchy1"/>
    <dgm:cxn modelId="{4D756085-1816-490C-8959-65ADC523EE69}" type="presParOf" srcId="{D6B2C752-97BE-491C-B24D-DC925FF7A502}" destId="{FA9F3B08-358D-4EAD-95FA-0522008E8ED4}" srcOrd="1" destOrd="0" presId="urn:microsoft.com/office/officeart/2005/8/layout/hierarchy1"/>
    <dgm:cxn modelId="{CE179738-46FA-46AC-964E-DCB508B4B061}" type="presParOf" srcId="{A1793505-458D-4B16-9723-8507B4EB91C9}" destId="{E664750E-80EF-4269-89AE-9B448562B082}" srcOrd="4" destOrd="0" presId="urn:microsoft.com/office/officeart/2005/8/layout/hierarchy1"/>
    <dgm:cxn modelId="{F8BD86D8-DDE8-42A2-82E7-5964098AC9F9}" type="presParOf" srcId="{A1793505-458D-4B16-9723-8507B4EB91C9}" destId="{E5E9AE39-2E5E-4199-A661-5A2CB74380CC}" srcOrd="5" destOrd="0" presId="urn:microsoft.com/office/officeart/2005/8/layout/hierarchy1"/>
    <dgm:cxn modelId="{CD85579C-10F9-4A3C-A92A-0AACEB35F217}" type="presParOf" srcId="{E5E9AE39-2E5E-4199-A661-5A2CB74380CC}" destId="{24088503-9CF9-4996-A534-C070C30E6D3C}" srcOrd="0" destOrd="0" presId="urn:microsoft.com/office/officeart/2005/8/layout/hierarchy1"/>
    <dgm:cxn modelId="{EB969654-037A-4703-AA80-BA0035C010AE}" type="presParOf" srcId="{24088503-9CF9-4996-A534-C070C30E6D3C}" destId="{F356CA5B-A590-4211-8B2F-D4930C9FAF26}" srcOrd="0" destOrd="0" presId="urn:microsoft.com/office/officeart/2005/8/layout/hierarchy1"/>
    <dgm:cxn modelId="{59BF8C95-2693-42C9-9F69-9CD84C9F91B7}" type="presParOf" srcId="{24088503-9CF9-4996-A534-C070C30E6D3C}" destId="{E13720C4-57AC-4B59-A23C-7C2568DDC735}" srcOrd="1" destOrd="0" presId="urn:microsoft.com/office/officeart/2005/8/layout/hierarchy1"/>
    <dgm:cxn modelId="{C8BCC860-75DB-4A88-A799-22BE8D8D9B6E}" type="presParOf" srcId="{E5E9AE39-2E5E-4199-A661-5A2CB74380CC}" destId="{2111F56C-0C96-4696-A893-0AD39997FD7A}" srcOrd="1" destOrd="0" presId="urn:microsoft.com/office/officeart/2005/8/layout/hierarchy1"/>
    <dgm:cxn modelId="{18F167DF-3179-4BC4-92D4-0049CA06D5E5}" type="presParOf" srcId="{A1793505-458D-4B16-9723-8507B4EB91C9}" destId="{624BA690-6B35-4188-9509-D40CDE582757}" srcOrd="6" destOrd="0" presId="urn:microsoft.com/office/officeart/2005/8/layout/hierarchy1"/>
    <dgm:cxn modelId="{EF27C554-6505-4A75-A7E4-E74231246B4D}" type="presParOf" srcId="{A1793505-458D-4B16-9723-8507B4EB91C9}" destId="{D645CF11-723F-4355-A958-AA6D22DB2A86}" srcOrd="7" destOrd="0" presId="urn:microsoft.com/office/officeart/2005/8/layout/hierarchy1"/>
    <dgm:cxn modelId="{00C9AAC0-6D89-41F6-A276-583DE6C3DED4}" type="presParOf" srcId="{D645CF11-723F-4355-A958-AA6D22DB2A86}" destId="{AE1E563F-563F-480D-9C54-0384B28FBC60}" srcOrd="0" destOrd="0" presId="urn:microsoft.com/office/officeart/2005/8/layout/hierarchy1"/>
    <dgm:cxn modelId="{3F84F771-1531-4300-BA80-292D550130E8}" type="presParOf" srcId="{AE1E563F-563F-480D-9C54-0384B28FBC60}" destId="{ABA0B9B6-17B9-44B6-8600-5BFFA9BF5A46}" srcOrd="0" destOrd="0" presId="urn:microsoft.com/office/officeart/2005/8/layout/hierarchy1"/>
    <dgm:cxn modelId="{CA8FD3CC-BD7D-4FEB-B1E1-0831F014A1B9}" type="presParOf" srcId="{AE1E563F-563F-480D-9C54-0384B28FBC60}" destId="{0713D978-998A-4106-89A0-5A9A6C7D2CE7}" srcOrd="1" destOrd="0" presId="urn:microsoft.com/office/officeart/2005/8/layout/hierarchy1"/>
    <dgm:cxn modelId="{D0D1FEB7-EA64-4E80-AC00-B620F796C74A}" type="presParOf" srcId="{D645CF11-723F-4355-A958-AA6D22DB2A86}" destId="{5F643C0C-4C45-4884-9332-AB7184862FA8}" srcOrd="1" destOrd="0" presId="urn:microsoft.com/office/officeart/2005/8/layout/hierarchy1"/>
    <dgm:cxn modelId="{48C866DD-4CBC-44AC-AAF4-0D58E09F1D9D}" type="presParOf" srcId="{A1793505-458D-4B16-9723-8507B4EB91C9}" destId="{BAA97392-5C2F-4FC4-B896-3ED69426E5F8}" srcOrd="8" destOrd="0" presId="urn:microsoft.com/office/officeart/2005/8/layout/hierarchy1"/>
    <dgm:cxn modelId="{1AD16044-810C-4D51-A7CA-66A938301313}" type="presParOf" srcId="{A1793505-458D-4B16-9723-8507B4EB91C9}" destId="{678243FD-5D3F-4F38-B9BB-A7956E288075}" srcOrd="9" destOrd="0" presId="urn:microsoft.com/office/officeart/2005/8/layout/hierarchy1"/>
    <dgm:cxn modelId="{635B1381-5A03-41B4-8E63-6DE7D3EB0D8E}" type="presParOf" srcId="{678243FD-5D3F-4F38-B9BB-A7956E288075}" destId="{FBED9BFC-1A5F-423B-ADB5-AE3C4227788F}" srcOrd="0" destOrd="0" presId="urn:microsoft.com/office/officeart/2005/8/layout/hierarchy1"/>
    <dgm:cxn modelId="{200099D9-5FDB-49C8-A576-0EEE52B4AF0C}" type="presParOf" srcId="{FBED9BFC-1A5F-423B-ADB5-AE3C4227788F}" destId="{55894A80-5771-46FC-931C-723828FE2A60}" srcOrd="0" destOrd="0" presId="urn:microsoft.com/office/officeart/2005/8/layout/hierarchy1"/>
    <dgm:cxn modelId="{863BFD6B-EC75-4CFB-800E-19FEE41BC463}" type="presParOf" srcId="{FBED9BFC-1A5F-423B-ADB5-AE3C4227788F}" destId="{89A68657-D91E-46F8-82F3-F91D1138342D}" srcOrd="1" destOrd="0" presId="urn:microsoft.com/office/officeart/2005/8/layout/hierarchy1"/>
    <dgm:cxn modelId="{4C805535-74CF-4C4B-B373-2A1A3E2D0629}" type="presParOf" srcId="{678243FD-5D3F-4F38-B9BB-A7956E288075}" destId="{0B5E86A9-2AAC-487A-BC95-BBC8CA54419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A97392-5C2F-4FC4-B896-3ED69426E5F8}">
      <dsp:nvSpPr>
        <dsp:cNvPr id="0" name=""/>
        <dsp:cNvSpPr/>
      </dsp:nvSpPr>
      <dsp:spPr>
        <a:xfrm>
          <a:off x="2832665" y="1585874"/>
          <a:ext cx="2350009" cy="279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537"/>
              </a:lnTo>
              <a:lnTo>
                <a:pt x="2350009" y="190537"/>
              </a:lnTo>
              <a:lnTo>
                <a:pt x="2350009" y="279597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4BA690-6B35-4188-9509-D40CDE582757}">
      <dsp:nvSpPr>
        <dsp:cNvPr id="0" name=""/>
        <dsp:cNvSpPr/>
      </dsp:nvSpPr>
      <dsp:spPr>
        <a:xfrm>
          <a:off x="2832665" y="1585874"/>
          <a:ext cx="1175004" cy="279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537"/>
              </a:lnTo>
              <a:lnTo>
                <a:pt x="1175004" y="190537"/>
              </a:lnTo>
              <a:lnTo>
                <a:pt x="1175004" y="279597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64750E-80EF-4269-89AE-9B448562B082}">
      <dsp:nvSpPr>
        <dsp:cNvPr id="0" name=""/>
        <dsp:cNvSpPr/>
      </dsp:nvSpPr>
      <dsp:spPr>
        <a:xfrm>
          <a:off x="2786945" y="1585874"/>
          <a:ext cx="91440" cy="2795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597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98BB27-F5EB-4FAF-95FE-BD251B161F3E}">
      <dsp:nvSpPr>
        <dsp:cNvPr id="0" name=""/>
        <dsp:cNvSpPr/>
      </dsp:nvSpPr>
      <dsp:spPr>
        <a:xfrm>
          <a:off x="1657661" y="1585874"/>
          <a:ext cx="1175004" cy="279597"/>
        </a:xfrm>
        <a:custGeom>
          <a:avLst/>
          <a:gdLst/>
          <a:ahLst/>
          <a:cxnLst/>
          <a:rect l="0" t="0" r="0" b="0"/>
          <a:pathLst>
            <a:path>
              <a:moveTo>
                <a:pt x="1175004" y="0"/>
              </a:moveTo>
              <a:lnTo>
                <a:pt x="1175004" y="190537"/>
              </a:lnTo>
              <a:lnTo>
                <a:pt x="0" y="190537"/>
              </a:lnTo>
              <a:lnTo>
                <a:pt x="0" y="279597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B559A-2EFB-44B2-A07A-6B244EEF4335}">
      <dsp:nvSpPr>
        <dsp:cNvPr id="0" name=""/>
        <dsp:cNvSpPr/>
      </dsp:nvSpPr>
      <dsp:spPr>
        <a:xfrm>
          <a:off x="482656" y="1585874"/>
          <a:ext cx="2350009" cy="279597"/>
        </a:xfrm>
        <a:custGeom>
          <a:avLst/>
          <a:gdLst/>
          <a:ahLst/>
          <a:cxnLst/>
          <a:rect l="0" t="0" r="0" b="0"/>
          <a:pathLst>
            <a:path>
              <a:moveTo>
                <a:pt x="2350009" y="0"/>
              </a:moveTo>
              <a:lnTo>
                <a:pt x="2350009" y="190537"/>
              </a:lnTo>
              <a:lnTo>
                <a:pt x="0" y="190537"/>
              </a:lnTo>
              <a:lnTo>
                <a:pt x="0" y="279597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729366-F3DC-4F97-954F-BFB16F089FB2}">
      <dsp:nvSpPr>
        <dsp:cNvPr id="0" name=""/>
        <dsp:cNvSpPr/>
      </dsp:nvSpPr>
      <dsp:spPr>
        <a:xfrm>
          <a:off x="2351982" y="975406"/>
          <a:ext cx="961367" cy="6104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0463DD-05F7-4502-AA02-4DFF0ABB0D06}">
      <dsp:nvSpPr>
        <dsp:cNvPr id="0" name=""/>
        <dsp:cNvSpPr/>
      </dsp:nvSpPr>
      <dsp:spPr>
        <a:xfrm>
          <a:off x="2458800" y="1076884"/>
          <a:ext cx="961367" cy="610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Rich Artz (Home Page)</a:t>
          </a:r>
        </a:p>
      </dsp:txBody>
      <dsp:txXfrm>
        <a:off x="2476680" y="1094764"/>
        <a:ext cx="925607" cy="574708"/>
      </dsp:txXfrm>
    </dsp:sp>
    <dsp:sp modelId="{803F899E-C4D2-4A33-9B96-FEF1EAE36A68}">
      <dsp:nvSpPr>
        <dsp:cNvPr id="0" name=""/>
        <dsp:cNvSpPr/>
      </dsp:nvSpPr>
      <dsp:spPr>
        <a:xfrm>
          <a:off x="1972" y="1865472"/>
          <a:ext cx="961367" cy="6104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E65D43-B9BA-4A5B-B9F5-0361A9B6FCC1}">
      <dsp:nvSpPr>
        <dsp:cNvPr id="0" name=""/>
        <dsp:cNvSpPr/>
      </dsp:nvSpPr>
      <dsp:spPr>
        <a:xfrm>
          <a:off x="108791" y="1966950"/>
          <a:ext cx="961367" cy="610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Rich Artz (Grafitti)</a:t>
          </a:r>
        </a:p>
      </dsp:txBody>
      <dsp:txXfrm>
        <a:off x="126671" y="1984830"/>
        <a:ext cx="925607" cy="574708"/>
      </dsp:txXfrm>
    </dsp:sp>
    <dsp:sp modelId="{193E0AB1-7409-407B-9DAC-0F5543DC52F9}">
      <dsp:nvSpPr>
        <dsp:cNvPr id="0" name=""/>
        <dsp:cNvSpPr/>
      </dsp:nvSpPr>
      <dsp:spPr>
        <a:xfrm>
          <a:off x="1176977" y="1865472"/>
          <a:ext cx="961367" cy="6104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8B7542-B805-4845-B5C8-2D7D22F01D24}">
      <dsp:nvSpPr>
        <dsp:cNvPr id="0" name=""/>
        <dsp:cNvSpPr/>
      </dsp:nvSpPr>
      <dsp:spPr>
        <a:xfrm>
          <a:off x="1283796" y="1966950"/>
          <a:ext cx="961367" cy="610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Rich Artz (Create Logo)</a:t>
          </a:r>
        </a:p>
      </dsp:txBody>
      <dsp:txXfrm>
        <a:off x="1301676" y="1984830"/>
        <a:ext cx="925607" cy="574708"/>
      </dsp:txXfrm>
    </dsp:sp>
    <dsp:sp modelId="{F356CA5B-A590-4211-8B2F-D4930C9FAF26}">
      <dsp:nvSpPr>
        <dsp:cNvPr id="0" name=""/>
        <dsp:cNvSpPr/>
      </dsp:nvSpPr>
      <dsp:spPr>
        <a:xfrm>
          <a:off x="2351982" y="1865472"/>
          <a:ext cx="961367" cy="6104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3720C4-57AC-4B59-A23C-7C2568DDC735}">
      <dsp:nvSpPr>
        <dsp:cNvPr id="0" name=""/>
        <dsp:cNvSpPr/>
      </dsp:nvSpPr>
      <dsp:spPr>
        <a:xfrm>
          <a:off x="2458800" y="1966950"/>
          <a:ext cx="961367" cy="610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  Rich Artz (Services)</a:t>
          </a:r>
        </a:p>
      </dsp:txBody>
      <dsp:txXfrm>
        <a:off x="2476680" y="1984830"/>
        <a:ext cx="925607" cy="574708"/>
      </dsp:txXfrm>
    </dsp:sp>
    <dsp:sp modelId="{ABA0B9B6-17B9-44B6-8600-5BFFA9BF5A46}">
      <dsp:nvSpPr>
        <dsp:cNvPr id="0" name=""/>
        <dsp:cNvSpPr/>
      </dsp:nvSpPr>
      <dsp:spPr>
        <a:xfrm>
          <a:off x="3526986" y="1865472"/>
          <a:ext cx="961367" cy="6104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13D978-998A-4106-89A0-5A9A6C7D2CE7}">
      <dsp:nvSpPr>
        <dsp:cNvPr id="0" name=""/>
        <dsp:cNvSpPr/>
      </dsp:nvSpPr>
      <dsp:spPr>
        <a:xfrm>
          <a:off x="3633805" y="1966950"/>
          <a:ext cx="961367" cy="610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Rich Artz (Contact)</a:t>
          </a:r>
        </a:p>
      </dsp:txBody>
      <dsp:txXfrm>
        <a:off x="3651685" y="1984830"/>
        <a:ext cx="925607" cy="574708"/>
      </dsp:txXfrm>
    </dsp:sp>
    <dsp:sp modelId="{55894A80-5771-46FC-931C-723828FE2A60}">
      <dsp:nvSpPr>
        <dsp:cNvPr id="0" name=""/>
        <dsp:cNvSpPr/>
      </dsp:nvSpPr>
      <dsp:spPr>
        <a:xfrm>
          <a:off x="4701991" y="1865472"/>
          <a:ext cx="961367" cy="6104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A68657-D91E-46F8-82F3-F91D1138342D}">
      <dsp:nvSpPr>
        <dsp:cNvPr id="0" name=""/>
        <dsp:cNvSpPr/>
      </dsp:nvSpPr>
      <dsp:spPr>
        <a:xfrm>
          <a:off x="4808809" y="1966950"/>
          <a:ext cx="961367" cy="610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Rich Artz (Feedback)</a:t>
          </a:r>
        </a:p>
      </dsp:txBody>
      <dsp:txXfrm>
        <a:off x="4826689" y="1984830"/>
        <a:ext cx="925607" cy="5747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RichArtz Task analysis</Template>
  <TotalTime>18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Richards</dc:creator>
  <cp:lastModifiedBy>Roger Richards</cp:lastModifiedBy>
  <cp:revision>1</cp:revision>
  <dcterms:created xsi:type="dcterms:W3CDTF">2012-10-12T23:37:00Z</dcterms:created>
  <dcterms:modified xsi:type="dcterms:W3CDTF">2012-10-12T23:55:00Z</dcterms:modified>
</cp:coreProperties>
</file>